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5DDA6" w14:textId="39ED8C35" w:rsidR="00ED0CD9" w:rsidRDefault="006814B2">
      <w:r>
        <w:rPr>
          <w:noProof/>
        </w:rPr>
        <w:drawing>
          <wp:anchor distT="0" distB="0" distL="114300" distR="114300" simplePos="0" relativeHeight="251659311" behindDoc="0" locked="0" layoutInCell="1" allowOverlap="1" wp14:anchorId="06954964" wp14:editId="721DD136">
            <wp:simplePos x="0" y="0"/>
            <wp:positionH relativeFrom="page">
              <wp:posOffset>3919855</wp:posOffset>
            </wp:positionH>
            <wp:positionV relativeFrom="page">
              <wp:posOffset>533400</wp:posOffset>
            </wp:positionV>
            <wp:extent cx="2242820" cy="2242820"/>
            <wp:effectExtent l="0" t="0" r="0" b="0"/>
            <wp:wrapThrough wrapText="bothSides">
              <wp:wrapPolygon edited="0">
                <wp:start x="0" y="0"/>
                <wp:lineTo x="0" y="21282"/>
                <wp:lineTo x="21282" y="21282"/>
                <wp:lineTo x="2128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339">
        <w:rPr>
          <w:noProof/>
        </w:rPr>
        <w:drawing>
          <wp:anchor distT="0" distB="0" distL="114300" distR="114300" simplePos="0" relativeHeight="251662383" behindDoc="0" locked="0" layoutInCell="1" allowOverlap="1" wp14:anchorId="7C86F0C5" wp14:editId="58FBA241">
            <wp:simplePos x="0" y="0"/>
            <wp:positionH relativeFrom="page">
              <wp:posOffset>456565</wp:posOffset>
            </wp:positionH>
            <wp:positionV relativeFrom="page">
              <wp:posOffset>5911215</wp:posOffset>
            </wp:positionV>
            <wp:extent cx="2587625" cy="1123315"/>
            <wp:effectExtent l="0" t="0" r="3175" b="0"/>
            <wp:wrapThrough wrapText="bothSides">
              <wp:wrapPolygon edited="0">
                <wp:start x="0" y="0"/>
                <wp:lineTo x="0" y="21002"/>
                <wp:lineTo x="21414" y="21002"/>
                <wp:lineTo x="2141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55E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0" allowOverlap="1" wp14:anchorId="4D11DD4F" wp14:editId="45B46E6E">
                <wp:simplePos x="0" y="0"/>
                <wp:positionH relativeFrom="page">
                  <wp:posOffset>584200</wp:posOffset>
                </wp:positionH>
                <wp:positionV relativeFrom="page">
                  <wp:posOffset>1206500</wp:posOffset>
                </wp:positionV>
                <wp:extent cx="2336800" cy="4635500"/>
                <wp:effectExtent l="0" t="0" r="0" b="12700"/>
                <wp:wrapTight wrapText="bothSides">
                  <wp:wrapPolygon edited="0">
                    <wp:start x="235" y="0"/>
                    <wp:lineTo x="235" y="21541"/>
                    <wp:lineTo x="21130" y="21541"/>
                    <wp:lineTo x="21130" y="0"/>
                    <wp:lineTo x="235" y="0"/>
                  </wp:wrapPolygon>
                </wp:wrapTight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463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61E82" w14:textId="16624096" w:rsidR="00EE3248" w:rsidRPr="00FF355E" w:rsidRDefault="00EE3248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Destination Detection</w:t>
                            </w:r>
                          </w:p>
                          <w:p w14:paraId="5BDBB2AB" w14:textId="55314158" w:rsidR="00EE3248" w:rsidRPr="00FF355E" w:rsidRDefault="00EE3248" w:rsidP="00D429DB">
                            <w:pPr>
                              <w:pStyle w:val="BodyText2"/>
                              <w:jc w:val="left"/>
                              <w:rPr>
                                <w:sz w:val="20"/>
                              </w:rPr>
                            </w:pPr>
                            <w:r w:rsidRPr="00FF355E">
                              <w:rPr>
                                <w:sz w:val="20"/>
                              </w:rPr>
                              <w:t xml:space="preserve">Guide Dog is able to detect and determine the location of bright-colored destination objects. It does so by looking for large contiguous regions that share the color of the destination object. We take advantage of </w:t>
                            </w:r>
                            <w:proofErr w:type="spellStart"/>
                            <w:r w:rsidRPr="00FF355E">
                              <w:rPr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FF355E">
                              <w:rPr>
                                <w:sz w:val="20"/>
                              </w:rPr>
                              <w:t xml:space="preserve"> blob detection in order to more reliably detect contiguous regions of color, which allows the system to tolerate a wider range of lighting conditions.</w:t>
                            </w:r>
                          </w:p>
                          <w:p w14:paraId="525474A3" w14:textId="0D0B6942" w:rsidR="00EE3248" w:rsidRPr="00FF355E" w:rsidRDefault="00EE3248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Obstacle Detection</w:t>
                            </w:r>
                          </w:p>
                          <w:p w14:paraId="5B7A1336" w14:textId="6EEDC98E" w:rsidR="00EE3248" w:rsidRPr="00FF355E" w:rsidRDefault="00EE3248" w:rsidP="00D429DB">
                            <w:pPr>
                              <w:pStyle w:val="BodyText2"/>
                              <w:jc w:val="left"/>
                              <w:rPr>
                                <w:sz w:val="20"/>
                              </w:rPr>
                            </w:pPr>
                            <w:r w:rsidRPr="00FF355E">
                              <w:rPr>
                                <w:sz w:val="20"/>
                              </w:rPr>
                              <w:t xml:space="preserve">To detect obstacles, Guide Dog first figures out what part of the image is the floor. It </w:t>
                            </w:r>
                            <w:r>
                              <w:rPr>
                                <w:sz w:val="20"/>
                              </w:rPr>
                              <w:t xml:space="preserve">then </w:t>
                            </w:r>
                            <w:r w:rsidRPr="00FF355E">
                              <w:rPr>
                                <w:sz w:val="20"/>
                              </w:rPr>
                              <w:t xml:space="preserve">removes the floor from the image leaving only the obstacles. An </w:t>
                            </w:r>
                            <w:proofErr w:type="spellStart"/>
                            <w:r w:rsidRPr="00FF355E">
                              <w:rPr>
                                <w:sz w:val="20"/>
                              </w:rPr>
                              <w:t>OpenCV</w:t>
                            </w:r>
                            <w:proofErr w:type="spellEnd"/>
                            <w:r w:rsidRPr="00FF355E">
                              <w:rPr>
                                <w:sz w:val="20"/>
                              </w:rPr>
                              <w:t xml:space="preserve"> blob detection algorithm is run on the remaining image to group each obstacle together. Guide Dog then detects the closest obstacles and passes them off to the audio interface.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46pt;margin-top:95pt;width:184pt;height:365pt;z-index:2516582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" mv:complextextbox="1" o:allowincell="f" filled="f" stroked="f">
                <v:textbox inset=",0,,0">
                  <w:txbxContent>
                    <w:p w14:paraId="20D61E82" w14:textId="16624096" w:rsidR="00EE3248" w:rsidRPr="00FF355E" w:rsidRDefault="00EE3248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Destination Detection</w:t>
                      </w:r>
                    </w:p>
                    <w:p w14:paraId="5BDBB2AB" w14:textId="55314158" w:rsidR="00EE3248" w:rsidRPr="00FF355E" w:rsidRDefault="00EE3248" w:rsidP="00D429DB">
                      <w:pPr>
                        <w:pStyle w:val="BodyText2"/>
                        <w:jc w:val="left"/>
                        <w:rPr>
                          <w:sz w:val="20"/>
                        </w:rPr>
                      </w:pPr>
                      <w:r w:rsidRPr="00FF355E">
                        <w:rPr>
                          <w:sz w:val="20"/>
                        </w:rPr>
                        <w:t xml:space="preserve">Guide Dog is able to detect and determine the location of bright-colored destination objects. It does so by looking for large contiguous regions that share the color of the destination object. We take advantage of </w:t>
                      </w:r>
                      <w:proofErr w:type="spellStart"/>
                      <w:r w:rsidRPr="00FF355E">
                        <w:rPr>
                          <w:sz w:val="20"/>
                        </w:rPr>
                        <w:t>OpenCV</w:t>
                      </w:r>
                      <w:proofErr w:type="spellEnd"/>
                      <w:r w:rsidRPr="00FF355E">
                        <w:rPr>
                          <w:sz w:val="20"/>
                        </w:rPr>
                        <w:t xml:space="preserve"> blob detection in order to more reliably detect contiguous regions of color, which allows the system to tolerate a wider range of lighting conditions.</w:t>
                      </w:r>
                    </w:p>
                    <w:p w14:paraId="525474A3" w14:textId="0D0B6942" w:rsidR="00EE3248" w:rsidRPr="00FF355E" w:rsidRDefault="00EE3248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Obstacle Detection</w:t>
                      </w:r>
                    </w:p>
                    <w:p w14:paraId="5B7A1336" w14:textId="6EEDC98E" w:rsidR="00EE3248" w:rsidRPr="00FF355E" w:rsidRDefault="00EE3248" w:rsidP="00D429DB">
                      <w:pPr>
                        <w:pStyle w:val="BodyText2"/>
                        <w:jc w:val="left"/>
                        <w:rPr>
                          <w:sz w:val="20"/>
                        </w:rPr>
                      </w:pPr>
                      <w:r w:rsidRPr="00FF355E">
                        <w:rPr>
                          <w:sz w:val="20"/>
                        </w:rPr>
                        <w:t xml:space="preserve">To detect obstacles, Guide Dog first figures out what part of the image is the floor. It </w:t>
                      </w:r>
                      <w:r>
                        <w:rPr>
                          <w:sz w:val="20"/>
                        </w:rPr>
                        <w:t xml:space="preserve">then </w:t>
                      </w:r>
                      <w:r w:rsidRPr="00FF355E">
                        <w:rPr>
                          <w:sz w:val="20"/>
                        </w:rPr>
                        <w:t xml:space="preserve">removes the floor from the image leaving only the obstacles. An </w:t>
                      </w:r>
                      <w:proofErr w:type="spellStart"/>
                      <w:r w:rsidRPr="00FF355E">
                        <w:rPr>
                          <w:sz w:val="20"/>
                        </w:rPr>
                        <w:t>OpenCV</w:t>
                      </w:r>
                      <w:proofErr w:type="spellEnd"/>
                      <w:r w:rsidRPr="00FF355E">
                        <w:rPr>
                          <w:sz w:val="20"/>
                        </w:rPr>
                        <w:t xml:space="preserve"> blob detection algorithm is run on the remaining image to group each obstacle together. Guide Dog then detects the closest obstacles and passes them off to the audio interface.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355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allowOverlap="1" wp14:anchorId="1859D8A8" wp14:editId="5EEADD09">
                <wp:simplePos x="0" y="0"/>
                <wp:positionH relativeFrom="page">
                  <wp:posOffset>3871595</wp:posOffset>
                </wp:positionH>
                <wp:positionV relativeFrom="page">
                  <wp:posOffset>2456815</wp:posOffset>
                </wp:positionV>
                <wp:extent cx="2340610" cy="3593465"/>
                <wp:effectExtent l="0" t="0" r="0" b="13335"/>
                <wp:wrapTight wrapText="bothSides">
                  <wp:wrapPolygon edited="0">
                    <wp:start x="234" y="0"/>
                    <wp:lineTo x="234" y="21527"/>
                    <wp:lineTo x="21096" y="21527"/>
                    <wp:lineTo x="21096" y="0"/>
                    <wp:lineTo x="234" y="0"/>
                  </wp:wrapPolygon>
                </wp:wrapTight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610" cy="359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0B89CE9" w14:textId="78652645" w:rsidR="00EE3248" w:rsidRPr="00FF355E" w:rsidRDefault="00EE3248" w:rsidP="00ED0CD9">
                            <w:pPr>
                              <w:pStyle w:val="BodyText2"/>
                              <w:rPr>
                                <w:b/>
                                <w:sz w:val="24"/>
                              </w:rPr>
                            </w:pPr>
                            <w:r w:rsidRPr="00FF355E">
                              <w:rPr>
                                <w:b/>
                                <w:sz w:val="24"/>
                              </w:rPr>
                              <w:t>Audio Interface</w:t>
                            </w:r>
                          </w:p>
                          <w:p w14:paraId="4AD9AF4A" w14:textId="18B9A8AA" w:rsidR="00EE3248" w:rsidRPr="00FF355E" w:rsidRDefault="00EE3248" w:rsidP="00D429DB">
                            <w:pPr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The audio interface uses the </w:t>
                            </w:r>
                            <w:proofErr w:type="spellStart"/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>OpenAL</w:t>
                            </w:r>
                            <w:proofErr w:type="spellEnd"/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 library to communicate the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relative </w:t>
                            </w: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 xml:space="preserve">direction of objects. The wrapper plays a sound for each object to convey whether the object is in front, to the left, or to the right of the user. The destination is communicated using a beacon played at a constant interval. Obstacles are alerted to the user when the user gets too close. As the user gets closer to a tracked object, the pitch of the sound increases. A virtual simulator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 xml:space="preserve">(shown above) </w:t>
                            </w:r>
                            <w:r w:rsidRPr="00FF355E">
                              <w:rPr>
                                <w:color w:val="FFFFFF" w:themeColor="background1"/>
                                <w:sz w:val="20"/>
                              </w:rPr>
                              <w:t>was created to test these features.</w:t>
                            </w:r>
                          </w:p>
                          <w:p w14:paraId="42423103" w14:textId="3B6BEA4F" w:rsidR="00EE3248" w:rsidRPr="00FF355E" w:rsidRDefault="00EE3248" w:rsidP="00ED0CD9">
                            <w:pPr>
                              <w:pStyle w:val="BodyText2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304.85pt;margin-top:193.45pt;width:184.3pt;height:282.95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" mv:complextextbox="1" o:allowincell="f" filled="f" stroked="f">
                <v:textbox inset=",0,,0">
                  <w:txbxContent>
                    <w:p w14:paraId="50B89CE9" w14:textId="78652645" w:rsidR="00EE3248" w:rsidRPr="00FF355E" w:rsidRDefault="00EE3248" w:rsidP="00ED0CD9">
                      <w:pPr>
                        <w:pStyle w:val="BodyText2"/>
                        <w:rPr>
                          <w:b/>
                          <w:sz w:val="24"/>
                        </w:rPr>
                      </w:pPr>
                      <w:r w:rsidRPr="00FF355E">
                        <w:rPr>
                          <w:b/>
                          <w:sz w:val="24"/>
                        </w:rPr>
                        <w:t>Audio Interface</w:t>
                      </w:r>
                    </w:p>
                    <w:p w14:paraId="4AD9AF4A" w14:textId="18B9A8AA" w:rsidR="00EE3248" w:rsidRPr="00FF355E" w:rsidRDefault="00EE3248" w:rsidP="00D429DB">
                      <w:pPr>
                        <w:rPr>
                          <w:color w:val="FFFFFF" w:themeColor="background1"/>
                          <w:sz w:val="20"/>
                        </w:rPr>
                      </w:pPr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The audio interface uses the </w:t>
                      </w:r>
                      <w:proofErr w:type="spellStart"/>
                      <w:r w:rsidRPr="00FF355E">
                        <w:rPr>
                          <w:color w:val="FFFFFF" w:themeColor="background1"/>
                          <w:sz w:val="20"/>
                        </w:rPr>
                        <w:t>OpenAL</w:t>
                      </w:r>
                      <w:proofErr w:type="spellEnd"/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 library to communicate the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relative </w:t>
                      </w:r>
                      <w:r w:rsidRPr="00FF355E">
                        <w:rPr>
                          <w:color w:val="FFFFFF" w:themeColor="background1"/>
                          <w:sz w:val="20"/>
                        </w:rPr>
                        <w:t xml:space="preserve">direction of objects. The wrapper plays a sound for each object to convey whether the object is in front, to the left, or to the right of the user. The destination is communicated using a beacon played at a constant interval. Obstacles are alerted to the user when the user gets too close. As the user gets closer to a tracked object, the pitch of the sound increases. A virtual simulator 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t xml:space="preserve">(shown above) </w:t>
                      </w:r>
                      <w:r w:rsidRPr="00FF355E">
                        <w:rPr>
                          <w:color w:val="FFFFFF" w:themeColor="background1"/>
                          <w:sz w:val="20"/>
                        </w:rPr>
                        <w:t>was created to test these features.</w:t>
                      </w:r>
                    </w:p>
                    <w:p w14:paraId="42423103" w14:textId="3B6BEA4F" w:rsidR="00EE3248" w:rsidRPr="00FF355E" w:rsidRDefault="00EE3248" w:rsidP="00ED0CD9">
                      <w:pPr>
                        <w:pStyle w:val="BodyText2"/>
                        <w:rPr>
                          <w:sz w:val="20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429DB">
        <w:rPr>
          <w:noProof/>
        </w:rPr>
        <w:drawing>
          <wp:anchor distT="0" distB="0" distL="114300" distR="114300" simplePos="0" relativeHeight="251658280" behindDoc="0" locked="0" layoutInCell="1" allowOverlap="1" wp14:anchorId="3A34E014" wp14:editId="66A43B80">
            <wp:simplePos x="0" y="0"/>
            <wp:positionH relativeFrom="page">
              <wp:posOffset>7022465</wp:posOffset>
            </wp:positionH>
            <wp:positionV relativeFrom="page">
              <wp:posOffset>1391920</wp:posOffset>
            </wp:positionV>
            <wp:extent cx="2587625" cy="2587625"/>
            <wp:effectExtent l="0" t="0" r="0" b="0"/>
            <wp:wrapNone/>
            <wp:docPr id="5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wave page 1:42-155919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9DB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AF60A37" wp14:editId="5CEBB65A">
                <wp:simplePos x="0" y="0"/>
                <wp:positionH relativeFrom="page">
                  <wp:posOffset>584200</wp:posOffset>
                </wp:positionH>
                <wp:positionV relativeFrom="page">
                  <wp:posOffset>596265</wp:posOffset>
                </wp:positionV>
                <wp:extent cx="2336800" cy="521335"/>
                <wp:effectExtent l="0" t="0" r="0" b="12065"/>
                <wp:wrapTight wrapText="bothSides">
                  <wp:wrapPolygon edited="0">
                    <wp:start x="235" y="0"/>
                    <wp:lineTo x="235" y="21048"/>
                    <wp:lineTo x="21130" y="21048"/>
                    <wp:lineTo x="21130" y="0"/>
                    <wp:lineTo x="235" y="0"/>
                  </wp:wrapPolygon>
                </wp:wrapTight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8372D4" w14:textId="77777777" w:rsidR="00EE3248" w:rsidRDefault="00EE3248" w:rsidP="00ED0CD9">
                            <w:pPr>
                              <w:pStyle w:val="Heading2"/>
                            </w:pPr>
                            <w: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46pt;margin-top:46.95pt;width:184pt;height:41.05pt;z-index:2516582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" filled="f" stroked="f">
                <v:textbox inset=",0,,0">
                  <w:txbxContent>
                    <w:p w14:paraId="4C8372D4" w14:textId="77777777" w:rsidR="00EE3248" w:rsidRDefault="00EE3248" w:rsidP="00ED0CD9">
                      <w:pPr>
                        <w:pStyle w:val="Heading2"/>
                      </w:pPr>
                      <w:r>
                        <w:t>Technical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</w:rPr>
        <w:drawing>
          <wp:anchor distT="0" distB="0" distL="114300" distR="114300" simplePos="0" relativeHeight="251658281" behindDoc="0" locked="0" layoutInCell="1" allowOverlap="1" wp14:anchorId="25A7C119" wp14:editId="69A0188E">
            <wp:simplePos x="0" y="0"/>
            <wp:positionH relativeFrom="page">
              <wp:posOffset>434340</wp:posOffset>
            </wp:positionH>
            <wp:positionV relativeFrom="page">
              <wp:posOffset>4754880</wp:posOffset>
            </wp:positionV>
            <wp:extent cx="9189720" cy="2575560"/>
            <wp:effectExtent l="25400" t="0" r="5080" b="0"/>
            <wp:wrapNone/>
            <wp:docPr id="30" name="Picture 30" descr=":p2-spec-brochure-fc12-R2:Assets:cove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:p2-spec-brochure-fc12-R2:Assets:coverOverla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9D81E94" wp14:editId="6B717450">
                <wp:simplePos x="0" y="0"/>
                <wp:positionH relativeFrom="page">
                  <wp:posOffset>3747770</wp:posOffset>
                </wp:positionH>
                <wp:positionV relativeFrom="page">
                  <wp:posOffset>6444615</wp:posOffset>
                </wp:positionV>
                <wp:extent cx="2587625" cy="870585"/>
                <wp:effectExtent l="1270" t="5715" r="1905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87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C8A32" w14:textId="77777777" w:rsidR="00EE3248" w:rsidRDefault="00EE3248" w:rsidP="00ED0CD9">
                            <w:pPr>
                              <w:pStyle w:val="ContactDetails"/>
                            </w:pPr>
                            <w:r>
                              <w:t>Department of Computer Science</w:t>
                            </w:r>
                            <w:r w:rsidRPr="001644CE">
                              <w:br/>
                            </w:r>
                            <w:r>
                              <w:t>CSE 481 O, Autumn 2012</w:t>
                            </w:r>
                          </w:p>
                          <w:p w14:paraId="015E7EF4" w14:textId="77777777" w:rsidR="00EE3248" w:rsidRPr="001644CE" w:rsidRDefault="00EE3248" w:rsidP="00ED0CD9">
                            <w:pPr>
                              <w:pStyle w:val="ContactDetails"/>
                            </w:pPr>
                            <w:r w:rsidRPr="00F910E7">
                              <w:t>http://rbart.github.com/guide-dog/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295.1pt;margin-top:507.45pt;width:203.75pt;height:68.55pt;z-index:2516582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" filled="f" stroked="f">
                <v:textbox inset=",0,,0">
                  <w:txbxContent>
                    <w:p w14:paraId="464C8A32" w14:textId="77777777" w:rsidR="00EE3248" w:rsidRDefault="00EE3248" w:rsidP="00ED0CD9">
                      <w:pPr>
                        <w:pStyle w:val="ContactDetails"/>
                      </w:pPr>
                      <w:r>
                        <w:t>Department of Computer Science</w:t>
                      </w:r>
                      <w:r w:rsidRPr="001644CE">
                        <w:br/>
                      </w:r>
                      <w:r>
                        <w:t>CSE 481 O, Autumn 2012</w:t>
                      </w:r>
                    </w:p>
                    <w:p w14:paraId="015E7EF4" w14:textId="77777777" w:rsidR="00EE3248" w:rsidRPr="001644CE" w:rsidRDefault="00EE3248" w:rsidP="00ED0CD9">
                      <w:pPr>
                        <w:pStyle w:val="ContactDetails"/>
                      </w:pPr>
                      <w:r w:rsidRPr="00F910E7">
                        <w:t>http://rbart.github.com/guide-dog/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0" allowOverlap="1" wp14:anchorId="3576FD24" wp14:editId="30DA0E38">
                <wp:simplePos x="0" y="0"/>
                <wp:positionH relativeFrom="page">
                  <wp:posOffset>3760470</wp:posOffset>
                </wp:positionH>
                <wp:positionV relativeFrom="page">
                  <wp:posOffset>6114415</wp:posOffset>
                </wp:positionV>
                <wp:extent cx="2587625" cy="311785"/>
                <wp:effectExtent l="0" t="0" r="0" b="18415"/>
                <wp:wrapTight wrapText="bothSides">
                  <wp:wrapPolygon edited="0">
                    <wp:start x="212" y="0"/>
                    <wp:lineTo x="212" y="21116"/>
                    <wp:lineTo x="21202" y="21116"/>
                    <wp:lineTo x="21202" y="0"/>
                    <wp:lineTo x="212" y="0"/>
                  </wp:wrapPolygon>
                </wp:wrapTight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AF61F8" w14:textId="77777777" w:rsidR="00EE3248" w:rsidRPr="00FF355E" w:rsidRDefault="00EE3248" w:rsidP="00ED0CD9">
                            <w:pPr>
                              <w:pStyle w:val="Footer"/>
                              <w:rPr>
                                <w:sz w:val="32"/>
                              </w:rPr>
                            </w:pPr>
                            <w:r w:rsidRPr="00FF355E">
                              <w:rPr>
                                <w:sz w:val="32"/>
                              </w:rPr>
                              <w:t>University of Washington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296.1pt;margin-top:481.45pt;width:203.75pt;height:24.55pt;z-index:2516582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" o:allowincell="f" filled="f" stroked="f">
                <v:textbox inset=",0,,0">
                  <w:txbxContent>
                    <w:p w14:paraId="7AAF61F8" w14:textId="77777777" w:rsidR="00EE3248" w:rsidRPr="00FF355E" w:rsidRDefault="00EE3248" w:rsidP="00ED0CD9">
                      <w:pPr>
                        <w:pStyle w:val="Footer"/>
                        <w:rPr>
                          <w:sz w:val="32"/>
                        </w:rPr>
                      </w:pPr>
                      <w:r w:rsidRPr="00FF355E">
                        <w:rPr>
                          <w:sz w:val="32"/>
                        </w:rPr>
                        <w:t>University of Washington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0" allowOverlap="1" wp14:anchorId="38604067" wp14:editId="5F9382E3">
                <wp:simplePos x="0" y="0"/>
                <wp:positionH relativeFrom="page">
                  <wp:posOffset>7026275</wp:posOffset>
                </wp:positionH>
                <wp:positionV relativeFrom="page">
                  <wp:posOffset>6896100</wp:posOffset>
                </wp:positionV>
                <wp:extent cx="2587625" cy="419100"/>
                <wp:effectExtent l="0" t="0" r="0" b="12700"/>
                <wp:wrapTight wrapText="bothSides">
                  <wp:wrapPolygon edited="0">
                    <wp:start x="212" y="0"/>
                    <wp:lineTo x="212" y="20945"/>
                    <wp:lineTo x="21202" y="20945"/>
                    <wp:lineTo x="21202" y="0"/>
                    <wp:lineTo x="212" y="0"/>
                  </wp:wrapPolygon>
                </wp:wrapTight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50C6C5" w14:textId="77777777" w:rsidR="00EE3248" w:rsidRDefault="00EE3248" w:rsidP="00ED0CD9">
                            <w:pPr>
                              <w:pStyle w:val="Subtitle"/>
                            </w:pPr>
                            <w:r>
                              <w:t xml:space="preserve">Rob Bart, </w:t>
                            </w:r>
                            <w:r w:rsidRPr="00F910E7">
                              <w:t>Minh Nguyen</w:t>
                            </w:r>
                            <w:r>
                              <w:t>, Eric Spishak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553.25pt;margin-top:543pt;width:203.75pt;height:33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" o:allowincell="f" filled="f" stroked="f">
                <v:textbox inset=",0,,0">
                  <w:txbxContent>
                    <w:p w14:paraId="1B50C6C5" w14:textId="77777777" w:rsidR="00EE3248" w:rsidRDefault="00EE3248" w:rsidP="00ED0CD9">
                      <w:pPr>
                        <w:pStyle w:val="Subtitle"/>
                      </w:pPr>
                      <w:r>
                        <w:t xml:space="preserve">Rob Bart, </w:t>
                      </w:r>
                      <w:r w:rsidRPr="00F910E7">
                        <w:t>Minh Nguyen</w:t>
                      </w:r>
                      <w:r>
                        <w:t>, Eric Spishak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0" allowOverlap="1" wp14:anchorId="391125A4" wp14:editId="0480850E">
                <wp:simplePos x="0" y="0"/>
                <wp:positionH relativeFrom="page">
                  <wp:posOffset>7026275</wp:posOffset>
                </wp:positionH>
                <wp:positionV relativeFrom="page">
                  <wp:posOffset>6330315</wp:posOffset>
                </wp:positionV>
                <wp:extent cx="2587625" cy="565785"/>
                <wp:effectExtent l="0" t="0" r="0" b="18415"/>
                <wp:wrapTight wrapText="bothSides">
                  <wp:wrapPolygon edited="0">
                    <wp:start x="212" y="0"/>
                    <wp:lineTo x="212" y="21333"/>
                    <wp:lineTo x="21202" y="21333"/>
                    <wp:lineTo x="21202" y="0"/>
                    <wp:lineTo x="212" y="0"/>
                  </wp:wrapPolygon>
                </wp:wrapTight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FE19EF" w14:textId="77777777" w:rsidR="00EE3248" w:rsidRDefault="00EE3248" w:rsidP="00ED0CD9">
                            <w:pPr>
                              <w:pStyle w:val="Title"/>
                            </w:pPr>
                            <w:r>
                              <w:t>Guide Dog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553.25pt;margin-top:498.45pt;width:203.75pt;height:44.55pt;z-index:2516582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" o:allowincell="f" filled="f" stroked="f">
                <v:textbox inset=",0,,0">
                  <w:txbxContent>
                    <w:p w14:paraId="0FFE19EF" w14:textId="77777777" w:rsidR="00EE3248" w:rsidRDefault="00EE3248" w:rsidP="00ED0CD9">
                      <w:pPr>
                        <w:pStyle w:val="Title"/>
                      </w:pPr>
                      <w:r>
                        <w:t>Guide Dog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br w:type="page"/>
      </w:r>
      <w:r w:rsidR="00CB63FC">
        <w:rPr>
          <w:noProof/>
        </w:rPr>
        <w:lastRenderedPageBreak/>
        <w:drawing>
          <wp:anchor distT="0" distB="0" distL="114300" distR="114300" simplePos="0" relativeHeight="251664431" behindDoc="0" locked="0" layoutInCell="1" allowOverlap="1" wp14:anchorId="26AD0C6C" wp14:editId="7DC1D6B5">
            <wp:simplePos x="0" y="0"/>
            <wp:positionH relativeFrom="page">
              <wp:posOffset>6743065</wp:posOffset>
            </wp:positionH>
            <wp:positionV relativeFrom="page">
              <wp:posOffset>1181100</wp:posOffset>
            </wp:positionV>
            <wp:extent cx="2565400" cy="2565400"/>
            <wp:effectExtent l="0" t="0" r="0" b="0"/>
            <wp:wrapThrough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tacle-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9B7">
        <w:rPr>
          <w:noProof/>
        </w:rPr>
        <mc:AlternateContent>
          <mc:Choice Requires="wpg">
            <w:drawing>
              <wp:anchor distT="0" distB="0" distL="114300" distR="114300" simplePos="1" relativeHeight="251658279" behindDoc="0" locked="0" layoutInCell="1" allowOverlap="1" wp14:anchorId="69289243" wp14:editId="66D081C0">
                <wp:simplePos x="720725" y="1155700"/>
                <wp:positionH relativeFrom="page">
                  <wp:posOffset>720725</wp:posOffset>
                </wp:positionH>
                <wp:positionV relativeFrom="page">
                  <wp:posOffset>1155700</wp:posOffset>
                </wp:positionV>
                <wp:extent cx="5540375" cy="1035050"/>
                <wp:effectExtent l="0" t="0" r="0" b="6350"/>
                <wp:wrapThrough wrapText="bothSides">
                  <wp:wrapPolygon edited="0">
                    <wp:start x="99" y="0"/>
                    <wp:lineTo x="99" y="21202"/>
                    <wp:lineTo x="21390" y="21202"/>
                    <wp:lineTo x="21390" y="0"/>
                    <wp:lineTo x="99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1035050"/>
                          <a:chOff x="0" y="0"/>
                          <a:chExt cx="5540375" cy="103505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4037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0"/>
                            <a:ext cx="535749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8">
                          <w:txbxContent>
                            <w:p w14:paraId="254AF8B8" w14:textId="55015EDA" w:rsidR="00EE3248" w:rsidRPr="001644CE" w:rsidRDefault="00EE3248" w:rsidP="00ED0CD9">
                              <w:pPr>
                                <w:pStyle w:val="BodyText3"/>
                              </w:pPr>
                              <w:r w:rsidRPr="00604C71">
                                <w:rPr>
                                  <w:b/>
                                </w:rPr>
                                <w:t>Guide Dog</w:t>
                              </w:r>
                              <w:r w:rsidRPr="00884FFF">
                                <w:t xml:space="preserve"> is an app</w:t>
                              </w:r>
                              <w:r>
                                <w:t xml:space="preserve">lication </w:t>
                              </w:r>
                              <w:r w:rsidRPr="00884FFF">
                                <w:t>to provide indoor guidance for the visually impaired. The goal is to use audio to guide a user to a destination, while keeping them away from obstacles.</w:t>
                              </w:r>
                              <w:r>
                                <w:t xml:space="preserve"> Guide Dog could be used to guide a visually impaired person through a room to the door. Or it could be used to guide someone through a dark room.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1440" y="721995"/>
                            <a:ext cx="535749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8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margin-left:56.75pt;margin-top:91pt;width:436.25pt;height:81.5pt;z-index:251658279;mso-position-horizontal-relative:page;mso-position-vertical-relative:page" coordsize="5540375,1035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" mv:complextextbox="1">
                <v:shape id="Text Box 26" o:spid="_x0000_s1034" type="#_x0000_t202" style="position:absolute;width:5540375;height:10350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fQoDwgAA&#10;ANsAAAAPAAAAZHJzL2Rvd25yZXYueG1sRE9Na8JAEL0L/Q/LFLyZTT1USbNKKAQsVIhp6XmaHZPQ&#10;7GyS3WraX+8Kgrd5vM9Jt5PpxIlG11pW8BTFIIgrq1uuFXx+5Is1COeRNXaWScEfOdhuHmYpJtqe&#10;+UCn0tcihLBLUEHjfZ9I6aqGDLrI9sSBO9rRoA9wrKUe8RzCTSeXcfwsDbYcGhrs6bWh6qf8NQr2&#10;xffw/xY702U+z1dZMbwfvwal5o9T9gLC0+Tv4pt7p8P8FVx/CQfIz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B9CgPCAAAA2wAAAA8AAAAAAAAAAAAAAAAAlwIAAGRycy9kb3du&#10;cmV2LnhtbFBLBQYAAAAABAAEAPUAAACGAwAAAAA=&#10;" mv:complextextbox="1" filled="f" stroked="f">
                  <v:textbox inset=",0,,0"/>
                </v:shape>
                <v:shape id="Text Box 6" o:spid="_x0000_s1035" type="#_x0000_t202" style="position:absolute;left:91440;width:5357495;height:723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style="mso-next-textbox:#Text Box 8" inset="0,0,0,0">
                    <w:txbxContent>
                      <w:p w14:paraId="254AF8B8" w14:textId="55015EDA" w:rsidR="00EE3248" w:rsidRPr="001644CE" w:rsidRDefault="00EE3248" w:rsidP="00ED0CD9">
                        <w:pPr>
                          <w:pStyle w:val="BodyText3"/>
                        </w:pPr>
                        <w:r w:rsidRPr="00604C71">
                          <w:rPr>
                            <w:b/>
                          </w:rPr>
                          <w:t>Guide Dog</w:t>
                        </w:r>
                        <w:r w:rsidRPr="00884FFF">
                          <w:t xml:space="preserve"> is an app</w:t>
                        </w:r>
                        <w:r>
                          <w:t xml:space="preserve">lication </w:t>
                        </w:r>
                        <w:r w:rsidRPr="00884FFF">
                          <w:t>to provide indoor guidance for the visually impaired. The goal is to use audio to guide a user to a destination, while keeping them away from obstacles.</w:t>
                        </w:r>
                        <w:r>
                          <w:t xml:space="preserve"> Guide Dog could be used to guide a visually impaired person through a room to the door. Or it could be used to guide someone through a dark room.</w:t>
                        </w:r>
                      </w:p>
                    </w:txbxContent>
                  </v:textbox>
                </v:shape>
                <v:shape id="Text Box 8" o:spid="_x0000_s1036" type="#_x0000_t202" style="position:absolute;left:91440;top:721995;width:5357495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CB63FC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0" allowOverlap="1" wp14:anchorId="29DF557A" wp14:editId="6A6C26B3">
                <wp:simplePos x="0" y="0"/>
                <wp:positionH relativeFrom="page">
                  <wp:posOffset>6742430</wp:posOffset>
                </wp:positionH>
                <wp:positionV relativeFrom="page">
                  <wp:posOffset>4165600</wp:posOffset>
                </wp:positionV>
                <wp:extent cx="2566035" cy="2921000"/>
                <wp:effectExtent l="0" t="0" r="0" b="0"/>
                <wp:wrapTight wrapText="bothSides">
                  <wp:wrapPolygon edited="0">
                    <wp:start x="214" y="0"/>
                    <wp:lineTo x="214" y="21412"/>
                    <wp:lineTo x="21167" y="21412"/>
                    <wp:lineTo x="21167" y="0"/>
                    <wp:lineTo x="214" y="0"/>
                  </wp:wrapPolygon>
                </wp:wrapTight>
                <wp:docPr id="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6035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linkedTxbx id="9" seq="1"/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530.9pt;margin-top:328pt;width:202.05pt;height:230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" mv:complextextbox="1" o:allowincell="f" filled="f" stroked="f">
                <v:textbox inset=",0,,0">
                  <w:txbxContent/>
                </v:textbox>
                <w10:wrap type="tight" anchorx="page" anchory="page"/>
              </v:shape>
            </w:pict>
          </mc:Fallback>
        </mc:AlternateContent>
      </w:r>
      <w:r w:rsidR="00347567">
        <w:rPr>
          <w:noProof/>
        </w:rPr>
        <mc:AlternateContent>
          <mc:Choice Requires="wps">
            <w:drawing>
              <wp:anchor distT="0" distB="0" distL="114300" distR="114300" simplePos="0" relativeHeight="251663407" behindDoc="0" locked="0" layoutInCell="1" allowOverlap="1" wp14:anchorId="1B4B7EC3" wp14:editId="521580B6">
                <wp:simplePos x="0" y="0"/>
                <wp:positionH relativeFrom="page">
                  <wp:posOffset>3238500</wp:posOffset>
                </wp:positionH>
                <wp:positionV relativeFrom="page">
                  <wp:posOffset>2192655</wp:posOffset>
                </wp:positionV>
                <wp:extent cx="3022600" cy="1350645"/>
                <wp:effectExtent l="0" t="0" r="0" b="0"/>
                <wp:wrapThrough wrapText="bothSides">
                  <wp:wrapPolygon edited="0">
                    <wp:start x="182" y="0"/>
                    <wp:lineTo x="182" y="21123"/>
                    <wp:lineTo x="21237" y="21123"/>
                    <wp:lineTo x="21237" y="0"/>
                    <wp:lineTo x="182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0603" w14:textId="719C9B85" w:rsidR="00EE3248" w:rsidRPr="00347567" w:rsidRDefault="00EE324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347567">
                              <w:t>Images</w:t>
                            </w:r>
                            <w: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three different perspectives of the same view.</w:t>
                            </w:r>
                          </w:p>
                          <w:p w14:paraId="78872A83" w14:textId="1EAC94C3" w:rsidR="00EE3248" w:rsidRPr="00551808" w:rsidRDefault="00EE324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Left top</w:t>
                            </w:r>
                            <w:r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The color view.</w:t>
                            </w:r>
                          </w:p>
                          <w:p w14:paraId="6029275B" w14:textId="1E7315D7" w:rsidR="00EE3248" w:rsidRPr="00551808" w:rsidRDefault="00EE3248">
                            <w:pPr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Left bottom</w:t>
                            </w:r>
                            <w:r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Destination detection view.</w:t>
                            </w:r>
                          </w:p>
                          <w:p w14:paraId="3C6D834C" w14:textId="56C10BA1" w:rsidR="00EE3248" w:rsidRPr="00D15927" w:rsidRDefault="00EE3248">
                            <w:pPr>
                              <w:rPr>
                                <w:sz w:val="22"/>
                              </w:rPr>
                            </w:pPr>
                            <w:r w:rsidRPr="00551808">
                              <w:rPr>
                                <w:i/>
                                <w:color w:val="7F7F7F" w:themeColor="text1" w:themeTint="80"/>
                                <w:sz w:val="22"/>
                                <w:szCs w:val="16"/>
                              </w:rPr>
                              <w:t>Right</w:t>
                            </w:r>
                            <w:r w:rsidRPr="00551808">
                              <w:rPr>
                                <w:color w:val="7F7F7F" w:themeColor="text1" w:themeTint="80"/>
                                <w:sz w:val="22"/>
                                <w:szCs w:val="16"/>
                              </w:rPr>
                              <w:t>: Top down view. Destination is marked by green dot, obstacles by red dots.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255pt;margin-top:172.65pt;width:238pt;height:106.35pt;z-index:2516634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" mv:complextextbox="1" filled="f" stroked="f">
                <v:textbox>
                  <w:txbxContent>
                    <w:p w14:paraId="5FBD0603" w14:textId="719C9B85" w:rsidR="00EE3248" w:rsidRPr="00347567" w:rsidRDefault="00EE324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347567">
                        <w:t>Images</w:t>
                      </w:r>
                      <w:r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three different perspectives of the same view.</w:t>
                      </w:r>
                    </w:p>
                    <w:p w14:paraId="78872A83" w14:textId="1EAC94C3" w:rsidR="00EE3248" w:rsidRPr="00551808" w:rsidRDefault="00EE324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Left top</w:t>
                      </w:r>
                      <w:r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The color view.</w:t>
                      </w:r>
                    </w:p>
                    <w:p w14:paraId="6029275B" w14:textId="1E7315D7" w:rsidR="00EE3248" w:rsidRPr="00551808" w:rsidRDefault="00EE3248">
                      <w:pPr>
                        <w:rPr>
                          <w:color w:val="7F7F7F" w:themeColor="text1" w:themeTint="80"/>
                          <w:sz w:val="22"/>
                          <w:szCs w:val="16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Left bottom</w:t>
                      </w:r>
                      <w:r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Destination detection view.</w:t>
                      </w:r>
                    </w:p>
                    <w:p w14:paraId="3C6D834C" w14:textId="56C10BA1" w:rsidR="00EE3248" w:rsidRPr="00D15927" w:rsidRDefault="00EE3248">
                      <w:pPr>
                        <w:rPr>
                          <w:sz w:val="22"/>
                        </w:rPr>
                      </w:pPr>
                      <w:r w:rsidRPr="00551808">
                        <w:rPr>
                          <w:i/>
                          <w:color w:val="7F7F7F" w:themeColor="text1" w:themeTint="80"/>
                          <w:sz w:val="22"/>
                          <w:szCs w:val="16"/>
                        </w:rPr>
                        <w:t>Right</w:t>
                      </w:r>
                      <w:r w:rsidRPr="00551808">
                        <w:rPr>
                          <w:color w:val="7F7F7F" w:themeColor="text1" w:themeTint="80"/>
                          <w:sz w:val="22"/>
                          <w:szCs w:val="16"/>
                        </w:rPr>
                        <w:t>: Top down view. Destination is marked by green dot, obstacles by red dots.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47567">
        <w:rPr>
          <w:noProof/>
        </w:rPr>
        <w:drawing>
          <wp:anchor distT="0" distB="0" distL="114300" distR="114300" simplePos="0" relativeHeight="251661359" behindDoc="0" locked="0" layoutInCell="1" allowOverlap="1" wp14:anchorId="14AF194F" wp14:editId="76D8D112">
            <wp:simplePos x="0" y="0"/>
            <wp:positionH relativeFrom="page">
              <wp:posOffset>457200</wp:posOffset>
            </wp:positionH>
            <wp:positionV relativeFrom="page">
              <wp:posOffset>4732020</wp:posOffset>
            </wp:positionV>
            <wp:extent cx="2587625" cy="2587625"/>
            <wp:effectExtent l="0" t="0" r="3175" b="3175"/>
            <wp:wrapThrough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-detect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w:drawing>
          <wp:anchor distT="0" distB="0" distL="114300" distR="114300" simplePos="0" relativeHeight="251660335" behindDoc="0" locked="0" layoutInCell="1" allowOverlap="1" wp14:anchorId="7E7C6061" wp14:editId="76D99420">
            <wp:simplePos x="0" y="0"/>
            <wp:positionH relativeFrom="page">
              <wp:posOffset>457200</wp:posOffset>
            </wp:positionH>
            <wp:positionV relativeFrom="page">
              <wp:posOffset>2091055</wp:posOffset>
            </wp:positionV>
            <wp:extent cx="2587625" cy="2587625"/>
            <wp:effectExtent l="0" t="0" r="3175" b="3175"/>
            <wp:wrapThrough wrapText="bothSides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-col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567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0" allowOverlap="1" wp14:anchorId="2B6114F1" wp14:editId="1A1D0C1D">
                <wp:simplePos x="0" y="0"/>
                <wp:positionH relativeFrom="page">
                  <wp:posOffset>3335020</wp:posOffset>
                </wp:positionH>
                <wp:positionV relativeFrom="page">
                  <wp:posOffset>3479800</wp:posOffset>
                </wp:positionV>
                <wp:extent cx="2926080" cy="521335"/>
                <wp:effectExtent l="0" t="0" r="0" b="12065"/>
                <wp:wrapTight wrapText="bothSides">
                  <wp:wrapPolygon edited="0">
                    <wp:start x="188" y="0"/>
                    <wp:lineTo x="188" y="21048"/>
                    <wp:lineTo x="21188" y="21048"/>
                    <wp:lineTo x="21188" y="0"/>
                    <wp:lineTo x="188" y="0"/>
                  </wp:wrapPolygon>
                </wp:wrapTight>
                <wp:docPr id="1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9BCA19" w14:textId="77777777" w:rsidR="00EE3248" w:rsidRPr="001644CE" w:rsidRDefault="00EE3248" w:rsidP="00ED0CD9">
                            <w:pPr>
                              <w:pStyle w:val="Heading3"/>
                            </w:pPr>
                            <w: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262.6pt;margin-top:274pt;width:230.4pt;height:41.0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" o:allowincell="f" filled="f" stroked="f">
                <v:textbox inset=",0,,0">
                  <w:txbxContent>
                    <w:p w14:paraId="2E9BCA19" w14:textId="77777777" w:rsidR="00EE3248" w:rsidRPr="001644CE" w:rsidRDefault="00EE3248" w:rsidP="00ED0CD9">
                      <w:pPr>
                        <w:pStyle w:val="Heading3"/>
                      </w:pPr>
                      <w:r>
                        <w:t>Details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BD35BA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0" allowOverlap="1" wp14:anchorId="632B2F6F" wp14:editId="378A9810">
                <wp:simplePos x="0" y="0"/>
                <wp:positionH relativeFrom="page">
                  <wp:posOffset>3335020</wp:posOffset>
                </wp:positionH>
                <wp:positionV relativeFrom="page">
                  <wp:posOffset>4165600</wp:posOffset>
                </wp:positionV>
                <wp:extent cx="2926080" cy="2921000"/>
                <wp:effectExtent l="0" t="0" r="0" b="0"/>
                <wp:wrapTight wrapText="bothSides">
                  <wp:wrapPolygon edited="0">
                    <wp:start x="188" y="0"/>
                    <wp:lineTo x="188" y="21412"/>
                    <wp:lineTo x="21188" y="21412"/>
                    <wp:lineTo x="21188" y="0"/>
                    <wp:lineTo x="188" y="0"/>
                  </wp:wrapPolygon>
                </wp:wrapTight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 id="9">
                        <w:txbxContent>
                          <w:p w14:paraId="5FB4769C" w14:textId="1099F01B" w:rsidR="00EE3248" w:rsidRDefault="00EE3248" w:rsidP="00756716">
                            <w:pPr>
                              <w:pStyle w:val="BodyText"/>
                            </w:pPr>
                            <w:r>
                              <w:t xml:space="preserve">Guide Dog is built using an ASUS </w:t>
                            </w:r>
                            <w:proofErr w:type="spellStart"/>
                            <w:r>
                              <w:t>Xtion</w:t>
                            </w:r>
                            <w:proofErr w:type="spellEnd"/>
                            <w:r w:rsidR="00FD1FB5">
                              <w:t xml:space="preserve"> Pro Live</w:t>
                            </w:r>
                            <w:r>
                              <w:t xml:space="preserve"> camera. This is an RGB-D camera, the same type of camera that the Microsoft </w:t>
                            </w:r>
                            <w:proofErr w:type="spellStart"/>
                            <w:r>
                              <w:t>Kinect</w:t>
                            </w:r>
                            <w:proofErr w:type="spellEnd"/>
                            <w:r>
                              <w:t xml:space="preserve"> uses. It allows the system to not only use color, but also depth information to see the surroundings and detect objects. </w:t>
                            </w:r>
                          </w:p>
                          <w:p w14:paraId="494656D3" w14:textId="0DA8DB9D" w:rsidR="00EE3248" w:rsidRDefault="00EE3248" w:rsidP="00756716">
                            <w:pPr>
                              <w:pStyle w:val="BodyText"/>
                              <w:spacing w:after="40"/>
                            </w:pPr>
                            <w:r>
                              <w:t xml:space="preserve">Guide Dog takes advantage of the open source libraries such as </w:t>
                            </w:r>
                            <w:proofErr w:type="spellStart"/>
                            <w:r>
                              <w:t>OpenNI</w:t>
                            </w:r>
                            <w:proofErr w:type="spellEnd"/>
                            <w:r>
                              <w:t xml:space="preserve">, Point Cloud Library (PCL), and </w:t>
                            </w:r>
                            <w:proofErr w:type="spellStart"/>
                            <w:r>
                              <w:t>OpenCV</w:t>
                            </w:r>
                            <w:proofErr w:type="spellEnd"/>
                            <w:r>
                              <w:t xml:space="preserve"> to process the data it receives from the camera. It uses the </w:t>
                            </w:r>
                            <w:proofErr w:type="spellStart"/>
                            <w:r>
                              <w:t>OpenAL</w:t>
                            </w:r>
                            <w:proofErr w:type="spellEnd"/>
                            <w:r>
                              <w:t xml:space="preserve"> to create sounds. The system runs on any computer with Ubuntu Linux.</w:t>
                            </w:r>
                          </w:p>
                          <w:p w14:paraId="3DA70483" w14:textId="77777777" w:rsidR="00EE3248" w:rsidRDefault="00EE3248" w:rsidP="00756716">
                            <w:pPr>
                              <w:pStyle w:val="BodyText"/>
                            </w:pPr>
                          </w:p>
                          <w:p w14:paraId="79D0DF60" w14:textId="77777777" w:rsidR="00EE3248" w:rsidRDefault="00EE3248" w:rsidP="00756716">
                            <w:pPr>
                              <w:pStyle w:val="BodyText"/>
                            </w:pPr>
                            <w:r>
                              <w:t>Guide Dog is split into three parts:</w:t>
                            </w:r>
                          </w:p>
                          <w:p w14:paraId="5D167057" w14:textId="77777777" w:rsidR="00EE3248" w:rsidRDefault="00EE3248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 w:right="-90"/>
                            </w:pPr>
                            <w:r w:rsidRPr="00297703">
                              <w:rPr>
                                <w:b/>
                              </w:rPr>
                              <w:t>Destination detection</w:t>
                            </w:r>
                            <w:r>
                              <w:t>:</w:t>
                            </w:r>
                            <w:r w:rsidRPr="00297703">
                              <w:t xml:space="preserve"> </w:t>
                            </w:r>
                            <w:r>
                              <w:t>locates the destination in the image and communicates this location to the audio interface</w:t>
                            </w:r>
                          </w:p>
                          <w:p w14:paraId="40E0AD38" w14:textId="77777777" w:rsidR="00EE3248" w:rsidRDefault="00EE3248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/>
                            </w:pPr>
                            <w:r w:rsidRPr="00297703">
                              <w:rPr>
                                <w:b/>
                              </w:rPr>
                              <w:t>Obstacle detection</w:t>
                            </w:r>
                            <w:r>
                              <w:t>:</w:t>
                            </w:r>
                            <w:r w:rsidRPr="00297703">
                              <w:t xml:space="preserve"> </w:t>
                            </w:r>
                            <w:r>
                              <w:t>locates all of the obstacles in view and communicates the locations to the audio interface</w:t>
                            </w:r>
                          </w:p>
                          <w:p w14:paraId="0662219A" w14:textId="77777777" w:rsidR="00EE3248" w:rsidRDefault="00EE3248" w:rsidP="007567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after="40"/>
                              <w:ind w:left="360"/>
                            </w:pPr>
                            <w:r w:rsidRPr="00756716">
                              <w:rPr>
                                <w:b/>
                              </w:rPr>
                              <w:t>Audio interface</w:t>
                            </w:r>
                            <w:r>
                              <w:t>: takes the locations it receives and communicates them via audio to the user.</w:t>
                            </w:r>
                          </w:p>
                          <w:p w14:paraId="50F8F4B7" w14:textId="77777777" w:rsidR="00EE3248" w:rsidRDefault="00EE3248" w:rsidP="00756716">
                            <w:pPr>
                              <w:pStyle w:val="BodyText"/>
                              <w:spacing w:after="40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margin-left:262.6pt;margin-top:328pt;width:230.4pt;height:230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" mv:complextextbox="1" o:allowincell="f" filled="f" stroked="f">
                <v:textbox style="mso-next-textbox:#Text Box 24" inset=",0,,0">
                  <w:txbxContent>
                    <w:p w14:paraId="5FB4769C" w14:textId="1099F01B" w:rsidR="00EE3248" w:rsidRDefault="00EE3248" w:rsidP="00756716">
                      <w:pPr>
                        <w:pStyle w:val="BodyText"/>
                      </w:pPr>
                      <w:r>
                        <w:t xml:space="preserve">Guide Dog is built using an ASUS </w:t>
                      </w:r>
                      <w:proofErr w:type="spellStart"/>
                      <w:r>
                        <w:t>Xtion</w:t>
                      </w:r>
                      <w:proofErr w:type="spellEnd"/>
                      <w:r w:rsidR="00FD1FB5">
                        <w:t xml:space="preserve"> Pro Live</w:t>
                      </w:r>
                      <w:r>
                        <w:t xml:space="preserve"> camera. This is an RGB-D camera, the same type of camera that the Microsoft </w:t>
                      </w:r>
                      <w:proofErr w:type="spellStart"/>
                      <w:r>
                        <w:t>Kinect</w:t>
                      </w:r>
                      <w:proofErr w:type="spellEnd"/>
                      <w:r>
                        <w:t xml:space="preserve"> uses. It allows the system to not only use color, but also depth information to see the surroundings and detect objects. </w:t>
                      </w:r>
                    </w:p>
                    <w:p w14:paraId="494656D3" w14:textId="0DA8DB9D" w:rsidR="00EE3248" w:rsidRDefault="00EE3248" w:rsidP="00756716">
                      <w:pPr>
                        <w:pStyle w:val="BodyText"/>
                        <w:spacing w:after="40"/>
                      </w:pPr>
                      <w:r>
                        <w:t xml:space="preserve">Guide Dog takes advantage of the open source libraries such as </w:t>
                      </w:r>
                      <w:proofErr w:type="spellStart"/>
                      <w:r>
                        <w:t>OpenNI</w:t>
                      </w:r>
                      <w:proofErr w:type="spellEnd"/>
                      <w:r>
                        <w:t xml:space="preserve">, Point Cloud Library (PCL), and </w:t>
                      </w:r>
                      <w:proofErr w:type="spellStart"/>
                      <w:r>
                        <w:t>OpenCV</w:t>
                      </w:r>
                      <w:proofErr w:type="spellEnd"/>
                      <w:r>
                        <w:t xml:space="preserve"> to process the data it receives from the camera. It uses the </w:t>
                      </w:r>
                      <w:proofErr w:type="spellStart"/>
                      <w:r>
                        <w:t>OpenAL</w:t>
                      </w:r>
                      <w:proofErr w:type="spellEnd"/>
                      <w:r>
                        <w:t xml:space="preserve"> to create sounds. The system runs on any computer with Ubuntu Linux.</w:t>
                      </w:r>
                    </w:p>
                    <w:p w14:paraId="3DA70483" w14:textId="77777777" w:rsidR="00EE3248" w:rsidRDefault="00EE3248" w:rsidP="00756716">
                      <w:pPr>
                        <w:pStyle w:val="BodyText"/>
                      </w:pPr>
                    </w:p>
                    <w:p w14:paraId="79D0DF60" w14:textId="77777777" w:rsidR="00EE3248" w:rsidRDefault="00EE3248" w:rsidP="00756716">
                      <w:pPr>
                        <w:pStyle w:val="BodyText"/>
                      </w:pPr>
                      <w:r>
                        <w:t>Guide Dog is split into three parts:</w:t>
                      </w:r>
                    </w:p>
                    <w:p w14:paraId="5D167057" w14:textId="77777777" w:rsidR="00EE3248" w:rsidRDefault="00EE3248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 w:right="-90"/>
                      </w:pPr>
                      <w:r w:rsidRPr="00297703">
                        <w:rPr>
                          <w:b/>
                        </w:rPr>
                        <w:t>Destination detection</w:t>
                      </w:r>
                      <w:r>
                        <w:t>:</w:t>
                      </w:r>
                      <w:r w:rsidRPr="00297703">
                        <w:t xml:space="preserve"> </w:t>
                      </w:r>
                      <w:r>
                        <w:t>locates the destination in the image and communicates this location to the audio interface</w:t>
                      </w:r>
                    </w:p>
                    <w:p w14:paraId="40E0AD38" w14:textId="77777777" w:rsidR="00EE3248" w:rsidRDefault="00EE3248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/>
                      </w:pPr>
                      <w:r w:rsidRPr="00297703">
                        <w:rPr>
                          <w:b/>
                        </w:rPr>
                        <w:t>Obstacle detection</w:t>
                      </w:r>
                      <w:r>
                        <w:t>:</w:t>
                      </w:r>
                      <w:r w:rsidRPr="00297703">
                        <w:t xml:space="preserve"> </w:t>
                      </w:r>
                      <w:r>
                        <w:t>locates all of the obstacles in view and communicates the locations to the audio interface</w:t>
                      </w:r>
                    </w:p>
                    <w:p w14:paraId="0662219A" w14:textId="77777777" w:rsidR="00EE3248" w:rsidRDefault="00EE3248" w:rsidP="00756716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after="40"/>
                        <w:ind w:left="360"/>
                      </w:pPr>
                      <w:r w:rsidRPr="00756716">
                        <w:rPr>
                          <w:b/>
                        </w:rPr>
                        <w:t>Audio interface</w:t>
                      </w:r>
                      <w:r>
                        <w:t>: takes the locations it receives and communicates them via audio to the user.</w:t>
                      </w:r>
                    </w:p>
                    <w:p w14:paraId="50F8F4B7" w14:textId="77777777" w:rsidR="00EE3248" w:rsidRDefault="00EE3248" w:rsidP="00756716">
                      <w:pPr>
                        <w:pStyle w:val="BodyText"/>
                        <w:spacing w:after="40"/>
                        <w:ind w:left="360"/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A547FA">
        <w:rPr>
          <w:noProof/>
        </w:rPr>
        <w:drawing>
          <wp:anchor distT="0" distB="0" distL="114300" distR="114300" simplePos="0" relativeHeight="251658276" behindDoc="0" locked="0" layoutInCell="1" allowOverlap="1" wp14:anchorId="349A88E8" wp14:editId="52CDF1BB">
            <wp:simplePos x="0" y="0"/>
            <wp:positionH relativeFrom="page">
              <wp:posOffset>434340</wp:posOffset>
            </wp:positionH>
            <wp:positionV relativeFrom="page">
              <wp:posOffset>457200</wp:posOffset>
            </wp:positionV>
            <wp:extent cx="9189720" cy="2953385"/>
            <wp:effectExtent l="0" t="0" r="5080" b="0"/>
            <wp:wrapNone/>
            <wp:docPr id="31" name="Picture 2" descr=":p2-spec-brochure-fc12-R2:Assets:interiorOver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2-spec-brochure-fc12-R2:Assets:interiorOverla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9720" cy="295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9A4"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0" allowOverlap="1" wp14:anchorId="09CF930A" wp14:editId="46F836D8">
                <wp:simplePos x="0" y="0"/>
                <wp:positionH relativeFrom="page">
                  <wp:posOffset>720725</wp:posOffset>
                </wp:positionH>
                <wp:positionV relativeFrom="page">
                  <wp:posOffset>589915</wp:posOffset>
                </wp:positionV>
                <wp:extent cx="5794375" cy="584835"/>
                <wp:effectExtent l="0" t="0" r="0" b="24765"/>
                <wp:wrapTight wrapText="bothSides">
                  <wp:wrapPolygon edited="0">
                    <wp:start x="95" y="0"/>
                    <wp:lineTo x="95" y="21577"/>
                    <wp:lineTo x="21399" y="21577"/>
                    <wp:lineTo x="21399" y="0"/>
                    <wp:lineTo x="95" y="0"/>
                  </wp:wrapPolygon>
                </wp:wrapTight>
                <wp:docPr id="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74FD11" w14:textId="77777777" w:rsidR="00EE3248" w:rsidRPr="001644CE" w:rsidRDefault="00EE3248" w:rsidP="00ED0CD9">
                            <w:pPr>
                              <w:pStyle w:val="Heading1"/>
                            </w:pPr>
                            <w:r>
                              <w:t>Overview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margin-left:56.75pt;margin-top:46.45pt;width:456.25pt;height:46.05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" o:allowincell="f" filled="f" stroked="f">
                <v:textbox inset=",0,,0">
                  <w:txbxContent>
                    <w:p w14:paraId="1C74FD11" w14:textId="77777777" w:rsidR="00EE3248" w:rsidRPr="001644CE" w:rsidRDefault="00EE3248" w:rsidP="00ED0CD9">
                      <w:pPr>
                        <w:pStyle w:val="Heading1"/>
                      </w:pPr>
                      <w:r>
                        <w:t>Overview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Start w:id="0" w:name="_GoBack"/>
      <w:bookmarkEnd w:id="0"/>
    </w:p>
    <w:sectPr w:rsidR="00ED0CD9" w:rsidSect="00ED0CD9">
      <w:headerReference w:type="default" r:id="rId16"/>
      <w:headerReference w:type="first" r:id="rId17"/>
      <w:pgSz w:w="15840" w:h="12240" w:orient="landscape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B155EF" w14:textId="77777777" w:rsidR="00CB19B7" w:rsidRDefault="00CB19B7">
      <w:r>
        <w:separator/>
      </w:r>
    </w:p>
  </w:endnote>
  <w:endnote w:type="continuationSeparator" w:id="0">
    <w:p w14:paraId="649C2D04" w14:textId="77777777" w:rsidR="00CB19B7" w:rsidRDefault="00CB1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D8B7A" w14:textId="77777777" w:rsidR="00CB19B7" w:rsidRDefault="00CB19B7">
      <w:r>
        <w:separator/>
      </w:r>
    </w:p>
  </w:footnote>
  <w:footnote w:type="continuationSeparator" w:id="0">
    <w:p w14:paraId="382B7FFC" w14:textId="77777777" w:rsidR="00CB19B7" w:rsidRDefault="00CB19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18CDC" w14:textId="77777777" w:rsidR="00EE3248" w:rsidRDefault="00EE32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F4E1F2F" wp14:editId="730F4AD4">
              <wp:simplePos x="0" y="0"/>
              <wp:positionH relativeFrom="page">
                <wp:posOffset>457200</wp:posOffset>
              </wp:positionH>
              <wp:positionV relativeFrom="page">
                <wp:posOffset>1718945</wp:posOffset>
              </wp:positionV>
              <wp:extent cx="9144000" cy="5600700"/>
              <wp:effectExtent l="0" t="4445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0" cy="56007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36pt;margin-top:135.35pt;width:10in;height:4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154B3" w14:textId="77777777" w:rsidR="00EE3248" w:rsidRDefault="00EE32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6" behindDoc="0" locked="0" layoutInCell="0" allowOverlap="1" wp14:anchorId="2CB6917E" wp14:editId="72F84698">
              <wp:simplePos x="0" y="0"/>
              <wp:positionH relativeFrom="page">
                <wp:posOffset>7026275</wp:posOffset>
              </wp:positionH>
              <wp:positionV relativeFrom="page">
                <wp:posOffset>457200</wp:posOffset>
              </wp:positionV>
              <wp:extent cx="2587625" cy="6812280"/>
              <wp:effectExtent l="3175" t="0" r="0" b="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53.25pt;margin-top:36pt;width:203.75pt;height:536.4pt;z-index: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BvDV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nmEkSAcpeg+kEdFwilJ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5" behindDoc="0" locked="0" layoutInCell="0" allowOverlap="1" wp14:anchorId="39B91B6C" wp14:editId="0D5DCEC9">
              <wp:simplePos x="0" y="0"/>
              <wp:positionH relativeFrom="page">
                <wp:posOffset>3747770</wp:posOffset>
              </wp:positionH>
              <wp:positionV relativeFrom="page">
                <wp:posOffset>457200</wp:posOffset>
              </wp:positionV>
              <wp:extent cx="2587625" cy="6812280"/>
              <wp:effectExtent l="1270" t="0" r="190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295.1pt;margin-top:36pt;width:203.75pt;height:536.4pt;z-index: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38" behindDoc="0" locked="0" layoutInCell="0" allowOverlap="1" wp14:anchorId="62D2B29C" wp14:editId="481AF059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587625" cy="6812280"/>
              <wp:effectExtent l="0" t="0" r="317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87625" cy="68122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tx2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6pt;margin-top:36pt;width:203.75pt;height:536.4pt;z-index: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" o:allowincell="f" fillcolor="#aee8fb [3214]" stroked="f" strokecolor="#4a7ebb" strokeweight="1.5pt">
              <v:fill color2="#318fc5 [3215]" focus="100%" type="gradient"/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6884A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76706C"/>
    <w:multiLevelType w:val="hybridMultilevel"/>
    <w:tmpl w:val="80C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1"/>
    <w:docVar w:name="OpenInPublishingView" w:val="0"/>
    <w:docVar w:name="ShowStaticGuides" w:val="1"/>
  </w:docVars>
  <w:rsids>
    <w:rsidRoot w:val="00026486"/>
    <w:rsid w:val="00026486"/>
    <w:rsid w:val="000B7F70"/>
    <w:rsid w:val="001B6386"/>
    <w:rsid w:val="00243BE2"/>
    <w:rsid w:val="002623D5"/>
    <w:rsid w:val="0027736C"/>
    <w:rsid w:val="00294628"/>
    <w:rsid w:val="00297703"/>
    <w:rsid w:val="002F29D7"/>
    <w:rsid w:val="003136C9"/>
    <w:rsid w:val="00347567"/>
    <w:rsid w:val="003532AE"/>
    <w:rsid w:val="00355E27"/>
    <w:rsid w:val="00391C0B"/>
    <w:rsid w:val="00431100"/>
    <w:rsid w:val="00471DF6"/>
    <w:rsid w:val="00490793"/>
    <w:rsid w:val="00551808"/>
    <w:rsid w:val="00577AB2"/>
    <w:rsid w:val="005B336F"/>
    <w:rsid w:val="005B37FF"/>
    <w:rsid w:val="00604C71"/>
    <w:rsid w:val="00653B51"/>
    <w:rsid w:val="00670871"/>
    <w:rsid w:val="006814B2"/>
    <w:rsid w:val="006A13A4"/>
    <w:rsid w:val="00756716"/>
    <w:rsid w:val="007C57DC"/>
    <w:rsid w:val="00844F62"/>
    <w:rsid w:val="00884FFF"/>
    <w:rsid w:val="009221F5"/>
    <w:rsid w:val="00A30E88"/>
    <w:rsid w:val="00A547FA"/>
    <w:rsid w:val="00AB5A0F"/>
    <w:rsid w:val="00AD0BD3"/>
    <w:rsid w:val="00B62289"/>
    <w:rsid w:val="00B75483"/>
    <w:rsid w:val="00BA306E"/>
    <w:rsid w:val="00BD35BA"/>
    <w:rsid w:val="00C21043"/>
    <w:rsid w:val="00C9542F"/>
    <w:rsid w:val="00C97488"/>
    <w:rsid w:val="00CA7339"/>
    <w:rsid w:val="00CB19B7"/>
    <w:rsid w:val="00CB63FC"/>
    <w:rsid w:val="00CC7FC9"/>
    <w:rsid w:val="00CF5067"/>
    <w:rsid w:val="00D15927"/>
    <w:rsid w:val="00D429DB"/>
    <w:rsid w:val="00E5152A"/>
    <w:rsid w:val="00ED0CD9"/>
    <w:rsid w:val="00EE3248"/>
    <w:rsid w:val="00F910E7"/>
    <w:rsid w:val="00FD1FB5"/>
    <w:rsid w:val="00FF19A4"/>
    <w:rsid w:val="00FF35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E7D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4" w:uiPriority="9" w:qFormat="1"/>
    <w:lsdException w:name="Body Text" w:uiPriority="99"/>
    <w:lsdException w:name="Body Text 2" w:uiPriority="99"/>
    <w:lsdException w:name="Body Text 3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color w:val="318FC5" w:themeColor="text2"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318FC5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color w:val="7F7F7F" w:themeColor="text1" w:themeTint="80"/>
      <w:sz w:val="22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heading 4" w:uiPriority="9" w:qFormat="1"/>
    <w:lsdException w:name="Body Text" w:uiPriority="99"/>
    <w:lsdException w:name="Body Text 2" w:uiPriority="99"/>
    <w:lsdException w:name="Body Text 3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4CE"/>
    <w:pPr>
      <w:outlineLvl w:val="0"/>
    </w:pPr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644CE"/>
    <w:pPr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644CE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1644CE"/>
    <w:pPr>
      <w:spacing w:after="120"/>
      <w:jc w:val="center"/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1644CE"/>
    <w:pPr>
      <w:spacing w:before="20" w:after="20"/>
      <w:outlineLvl w:val="4"/>
    </w:pPr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531"/>
  </w:style>
  <w:style w:type="paragraph" w:styleId="Footer">
    <w:name w:val="footer"/>
    <w:basedOn w:val="Normal"/>
    <w:link w:val="FooterChar"/>
    <w:uiPriority w:val="99"/>
    <w:unhideWhenUsed/>
    <w:rsid w:val="001644CE"/>
    <w:pPr>
      <w:jc w:val="center"/>
    </w:pPr>
    <w:rPr>
      <w:color w:val="318FC5" w:themeColor="text2"/>
      <w:sz w:val="36"/>
    </w:rPr>
  </w:style>
  <w:style w:type="character" w:customStyle="1" w:styleId="FooterChar">
    <w:name w:val="Footer Char"/>
    <w:basedOn w:val="DefaultParagraphFont"/>
    <w:link w:val="Footer"/>
    <w:uiPriority w:val="99"/>
    <w:rsid w:val="001644CE"/>
    <w:rPr>
      <w:color w:val="318FC5" w:themeColor="text2"/>
      <w:sz w:val="36"/>
    </w:rPr>
  </w:style>
  <w:style w:type="paragraph" w:styleId="Title">
    <w:name w:val="Title"/>
    <w:basedOn w:val="Normal"/>
    <w:link w:val="TitleChar"/>
    <w:uiPriority w:val="10"/>
    <w:qFormat/>
    <w:rsid w:val="001644CE"/>
    <w:pPr>
      <w:jc w:val="center"/>
    </w:pPr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4CE"/>
    <w:rPr>
      <w:rFonts w:asciiTheme="majorHAnsi" w:eastAsiaTheme="majorEastAsia" w:hAnsiTheme="majorHAnsi" w:cstheme="majorBidi"/>
      <w:color w:val="318FC5" w:themeColor="text2"/>
      <w:sz w:val="64"/>
      <w:szCs w:val="52"/>
    </w:rPr>
  </w:style>
  <w:style w:type="paragraph" w:styleId="Subtitle">
    <w:name w:val="Subtitle"/>
    <w:basedOn w:val="Normal"/>
    <w:link w:val="SubtitleChar"/>
    <w:uiPriority w:val="11"/>
    <w:qFormat/>
    <w:rsid w:val="001644CE"/>
    <w:pPr>
      <w:numPr>
        <w:ilvl w:val="1"/>
      </w:numPr>
      <w:jc w:val="center"/>
    </w:pPr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1"/>
    <w:rsid w:val="001644CE"/>
    <w:rPr>
      <w:rFonts w:asciiTheme="majorHAnsi" w:eastAsiaTheme="majorEastAsia" w:hAnsiTheme="majorHAnsi" w:cstheme="majorBidi"/>
      <w:b/>
      <w:iCs/>
      <w:color w:val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1644CE"/>
    <w:rPr>
      <w:rFonts w:asciiTheme="majorHAnsi" w:eastAsiaTheme="majorEastAsia" w:hAnsiTheme="majorHAnsi" w:cstheme="majorBidi"/>
      <w:bCs/>
      <w:color w:val="318FC5" w:themeColor="text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6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CE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CE"/>
    <w:rPr>
      <w:rFonts w:asciiTheme="majorHAnsi" w:eastAsiaTheme="majorEastAsia" w:hAnsiTheme="majorHAnsi" w:cstheme="majorBidi"/>
      <w:b/>
      <w:bCs/>
      <w:iCs/>
      <w:color w:val="FFFFFF" w:themeColor="background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CE"/>
    <w:rPr>
      <w:rFonts w:asciiTheme="majorHAnsi" w:eastAsiaTheme="majorEastAsia" w:hAnsiTheme="majorHAnsi" w:cstheme="majorBidi"/>
      <w:b/>
      <w:color w:val="FFFFFF" w:themeColor="background1"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1644CE"/>
    <w:pPr>
      <w:spacing w:after="120" w:line="264" w:lineRule="auto"/>
    </w:pPr>
    <w:rPr>
      <w:color w:val="FFFFFF" w:themeColor="background1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644CE"/>
    <w:rPr>
      <w:color w:val="FFFFFF" w:themeColor="background1"/>
      <w:sz w:val="22"/>
    </w:rPr>
  </w:style>
  <w:style w:type="paragraph" w:styleId="BodyText2">
    <w:name w:val="Body Text 2"/>
    <w:basedOn w:val="BodyText"/>
    <w:link w:val="BodyText2Char"/>
    <w:uiPriority w:val="99"/>
    <w:unhideWhenUsed/>
    <w:rsid w:val="001644CE"/>
    <w:pPr>
      <w:spacing w:line="240" w:lineRule="auto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rsid w:val="001644CE"/>
    <w:rPr>
      <w:color w:val="FFFFFF" w:themeColor="background1"/>
      <w:sz w:val="22"/>
    </w:rPr>
  </w:style>
  <w:style w:type="paragraph" w:styleId="BodyText3">
    <w:name w:val="Body Text 3"/>
    <w:basedOn w:val="BodyText"/>
    <w:link w:val="BodyText3Char"/>
    <w:uiPriority w:val="99"/>
    <w:semiHidden/>
    <w:unhideWhenUsed/>
    <w:rsid w:val="001644CE"/>
    <w:rPr>
      <w:color w:val="7F7F7F" w:themeColor="text1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44CE"/>
    <w:rPr>
      <w:color w:val="7F7F7F" w:themeColor="text1" w:themeTint="80"/>
      <w:sz w:val="22"/>
      <w:szCs w:val="16"/>
    </w:rPr>
  </w:style>
  <w:style w:type="paragraph" w:customStyle="1" w:styleId="ContactDetails">
    <w:name w:val="Contact Details"/>
    <w:basedOn w:val="Normal"/>
    <w:link w:val="ContactDetailsChar"/>
    <w:qFormat/>
    <w:rsid w:val="001644CE"/>
    <w:pPr>
      <w:spacing w:after="240"/>
      <w:jc w:val="center"/>
    </w:pPr>
    <w:rPr>
      <w:color w:val="7F7F7F" w:themeColor="text1" w:themeTint="80"/>
      <w:sz w:val="22"/>
    </w:rPr>
  </w:style>
  <w:style w:type="character" w:customStyle="1" w:styleId="ContactDetailsChar">
    <w:name w:val="Contact Details Char"/>
    <w:basedOn w:val="DefaultParagraphFont"/>
    <w:link w:val="ContactDetails"/>
    <w:rsid w:val="001644CE"/>
    <w:rPr>
      <w:color w:val="7F7F7F" w:themeColor="text1" w:themeTint="80"/>
      <w:sz w:val="22"/>
    </w:rPr>
  </w:style>
  <w:style w:type="paragraph" w:styleId="BodyTextFirstIndent2">
    <w:name w:val="Body Text First Indent 2"/>
    <w:basedOn w:val="ContactDetails"/>
    <w:link w:val="BodyTextFirstIndent2Char"/>
    <w:uiPriority w:val="99"/>
    <w:semiHidden/>
    <w:unhideWhenUsed/>
    <w:rsid w:val="001644CE"/>
    <w:pPr>
      <w:spacing w:after="0"/>
      <w:ind w:firstLine="360"/>
    </w:pPr>
  </w:style>
  <w:style w:type="character" w:customStyle="1" w:styleId="BodyTextFirstIndent2Char">
    <w:name w:val="Body Text First Indent 2 Char"/>
    <w:basedOn w:val="ContactDetailsChar"/>
    <w:link w:val="BodyTextFirstIndent2"/>
    <w:uiPriority w:val="99"/>
    <w:semiHidden/>
    <w:rsid w:val="001644CE"/>
    <w:rPr>
      <w:color w:val="7F7F7F" w:themeColor="text1" w:themeTint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rochures:Flow%20Trifold%20Brochure.dotx" TargetMode="External"/></Relationships>
</file>

<file path=word/theme/theme1.xml><?xml version="1.0" encoding="utf-8"?>
<a:theme xmlns:a="http://schemas.openxmlformats.org/drawingml/2006/main" name="Kilter">
  <a:themeElements>
    <a:clrScheme name="Kilter">
      <a:dk1>
        <a:sysClr val="windowText" lastClr="000000"/>
      </a:dk1>
      <a:lt1>
        <a:sysClr val="window" lastClr="FFFFFF"/>
      </a:lt1>
      <a:dk2>
        <a:srgbClr val="318FC5"/>
      </a:dk2>
      <a:lt2>
        <a:srgbClr val="AEE8FB"/>
      </a:lt2>
      <a:accent1>
        <a:srgbClr val="76C5EF"/>
      </a:accent1>
      <a:accent2>
        <a:srgbClr val="FEA022"/>
      </a:accent2>
      <a:accent3>
        <a:srgbClr val="FF6700"/>
      </a:accent3>
      <a:accent4>
        <a:srgbClr val="70A525"/>
      </a:accent4>
      <a:accent5>
        <a:srgbClr val="A5D848"/>
      </a:accent5>
      <a:accent6>
        <a:srgbClr val="20768C"/>
      </a:accent6>
      <a:hlink>
        <a:srgbClr val="7AB6E8"/>
      </a:hlink>
      <a:folHlink>
        <a:srgbClr val="83B0D3"/>
      </a:folHlink>
    </a:clrScheme>
    <a:fontScheme name="Kilter">
      <a:maj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ＭＳ 明朝"/>
        <a:font script="Hang" typeface="바탕"/>
        <a:font script="Hans" typeface="华文新魏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ilter">
      <a:fillStyleLst>
        <a:solidFill>
          <a:schemeClr val="phClr"/>
        </a:solidFill>
        <a:gradFill rotWithShape="1">
          <a:gsLst>
            <a:gs pos="0">
              <a:schemeClr val="phClr">
                <a:tint val="14000"/>
                <a:satMod val="180000"/>
                <a:lumMod val="100000"/>
              </a:schemeClr>
            </a:gs>
            <a:gs pos="42000">
              <a:schemeClr val="phClr">
                <a:tint val="40000"/>
                <a:satMod val="160000"/>
                <a:lumMod val="94000"/>
              </a:schemeClr>
            </a:gs>
            <a:gs pos="100000">
              <a:schemeClr val="phClr">
                <a:tint val="94000"/>
                <a:satMod val="140000"/>
              </a:schemeClr>
            </a:gs>
          </a:gsLst>
          <a:lin ang="5160000" scaled="1"/>
        </a:gradFill>
        <a:gradFill rotWithShape="1">
          <a:gsLst>
            <a:gs pos="38000">
              <a:schemeClr val="phClr">
                <a:satMod val="120000"/>
              </a:schemeClr>
            </a:gs>
            <a:gs pos="100000">
              <a:schemeClr val="phClr">
                <a:shade val="60000"/>
                <a:satMod val="180000"/>
                <a:lumMod val="70000"/>
              </a:schemeClr>
            </a:gs>
          </a:gsLst>
          <a:lin ang="4680000" scaled="0"/>
        </a:gradFill>
      </a:fillStyleLst>
      <a:lnStyleLst>
        <a:ln w="12700" cap="flat" cmpd="sng" algn="ctr">
          <a:solidFill>
            <a:schemeClr val="phClr">
              <a:shade val="50000"/>
            </a:schemeClr>
          </a:solidFill>
          <a:prstDash val="solid"/>
        </a:ln>
        <a:ln w="2540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762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152400" h="63500" prst="softRound"/>
          </a:sp3d>
        </a:effectStyle>
        <a:effectStyle>
          <a:effectLst>
            <a:outerShdw blurRad="107950" dist="12700" dir="5040000" rotWithShape="0">
              <a:srgbClr val="000000">
                <a:alpha val="5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h="63500" prst="softRound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  <a:satMod val="140000"/>
                <a:lumMod val="120000"/>
              </a:schemeClr>
            </a:gs>
            <a:gs pos="100000">
              <a:schemeClr val="phClr">
                <a:tint val="95000"/>
                <a:shade val="70000"/>
                <a:satMod val="180000"/>
                <a:lumMod val="82000"/>
              </a:schemeClr>
            </a:gs>
          </a:gsLst>
          <a:path path="circle">
            <a:fillToRect l="25000" t="25000" r="25000" b="25000"/>
          </a:path>
        </a:gradFill>
        <a:gradFill rotWithShape="1">
          <a:gsLst>
            <a:gs pos="0">
              <a:schemeClr val="phClr">
                <a:tint val="94000"/>
                <a:satMod val="140000"/>
                <a:lumMod val="120000"/>
              </a:schemeClr>
            </a:gs>
            <a:gs pos="100000">
              <a:schemeClr val="phClr">
                <a:tint val="97000"/>
                <a:shade val="70000"/>
                <a:satMod val="190000"/>
                <a:lumMod val="72000"/>
              </a:schemeClr>
            </a:gs>
          </a:gsLst>
          <a:path path="circle">
            <a:fillToRect l="50000" t="50000" r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Flow Trifold Brochure.dotx</Template>
  <TotalTime>27</TotalTime>
  <Pages>2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Spishak</dc:creator>
  <cp:keywords/>
  <dc:description/>
  <cp:lastModifiedBy>Eric Spishak</cp:lastModifiedBy>
  <cp:revision>11</cp:revision>
  <cp:lastPrinted>2012-12-06T19:08:00Z</cp:lastPrinted>
  <dcterms:created xsi:type="dcterms:W3CDTF">2012-12-06T19:08:00Z</dcterms:created>
  <dcterms:modified xsi:type="dcterms:W3CDTF">2012-12-09T22:21:00Z</dcterms:modified>
  <cp:category/>
</cp:coreProperties>
</file>